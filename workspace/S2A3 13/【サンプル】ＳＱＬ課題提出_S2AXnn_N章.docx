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2221"/>
        <w:gridCol w:w="4254"/>
        <w:gridCol w:w="1553"/>
        <w:gridCol w:w="2146"/>
      </w:tblGrid>
      <w:tr w:rsidR="00291759" w14:paraId="405B2753" w14:textId="77777777" w:rsidTr="00786EA6">
        <w:tc>
          <w:tcPr>
            <w:tcW w:w="2268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118283CE" w14:textId="77777777" w:rsidR="00291759" w:rsidRPr="00291759" w:rsidRDefault="00291759" w:rsidP="00D9314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ＳＱＬ</w:t>
            </w:r>
            <w:r w:rsidRPr="00291759">
              <w:rPr>
                <w:rFonts w:hint="eastAsia"/>
                <w:b/>
                <w:sz w:val="28"/>
                <w:szCs w:val="28"/>
              </w:rPr>
              <w:t>課題提出</w:t>
            </w:r>
          </w:p>
        </w:tc>
        <w:tc>
          <w:tcPr>
            <w:tcW w:w="4361" w:type="dxa"/>
            <w:tcBorders>
              <w:top w:val="single" w:sz="12" w:space="0" w:color="auto"/>
            </w:tcBorders>
          </w:tcPr>
          <w:p w14:paraId="57072843" w14:textId="77777777" w:rsidR="00291759" w:rsidRDefault="00291759" w:rsidP="00291759">
            <w:pPr>
              <w:jc w:val="center"/>
            </w:pPr>
            <w:r>
              <w:rPr>
                <w:rFonts w:hint="eastAsia"/>
              </w:rPr>
              <w:t>課題内容</w:t>
            </w:r>
          </w:p>
        </w:tc>
        <w:tc>
          <w:tcPr>
            <w:tcW w:w="1579" w:type="dxa"/>
            <w:tcBorders>
              <w:top w:val="single" w:sz="12" w:space="0" w:color="auto"/>
            </w:tcBorders>
          </w:tcPr>
          <w:p w14:paraId="48A0758B" w14:textId="77777777" w:rsidR="00291759" w:rsidRDefault="00291759" w:rsidP="00291759">
            <w:pPr>
              <w:jc w:val="center"/>
            </w:pPr>
            <w:r>
              <w:rPr>
                <w:rFonts w:hint="eastAsia"/>
              </w:rPr>
              <w:t>クラス・番号</w:t>
            </w:r>
          </w:p>
        </w:tc>
        <w:tc>
          <w:tcPr>
            <w:tcW w:w="2194" w:type="dxa"/>
            <w:tcBorders>
              <w:top w:val="single" w:sz="12" w:space="0" w:color="auto"/>
              <w:right w:val="single" w:sz="12" w:space="0" w:color="auto"/>
            </w:tcBorders>
          </w:tcPr>
          <w:p w14:paraId="4ECA4237" w14:textId="77777777" w:rsidR="00291759" w:rsidRDefault="00291759" w:rsidP="00291759">
            <w:pPr>
              <w:jc w:val="center"/>
            </w:pPr>
            <w:r>
              <w:rPr>
                <w:rFonts w:hint="eastAsia"/>
              </w:rPr>
              <w:t>氏　　　名</w:t>
            </w:r>
          </w:p>
        </w:tc>
      </w:tr>
      <w:tr w:rsidR="00291759" w14:paraId="6C22AEB7" w14:textId="77777777" w:rsidTr="00786EA6">
        <w:tc>
          <w:tcPr>
            <w:tcW w:w="226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40071D9" w14:textId="77777777" w:rsidR="00291759" w:rsidRDefault="00291759"/>
        </w:tc>
        <w:tc>
          <w:tcPr>
            <w:tcW w:w="4361" w:type="dxa"/>
            <w:tcBorders>
              <w:bottom w:val="single" w:sz="12" w:space="0" w:color="auto"/>
            </w:tcBorders>
          </w:tcPr>
          <w:p w14:paraId="201C4B61" w14:textId="77777777" w:rsidR="00291759" w:rsidRDefault="00786EA6">
            <w:r w:rsidRPr="00CB1C76">
              <w:rPr>
                <w:rFonts w:hint="eastAsia"/>
                <w:color w:val="FF0000"/>
              </w:rPr>
              <w:t xml:space="preserve">第　</w:t>
            </w:r>
            <w:r w:rsidR="002F73AE" w:rsidRPr="00CB1C76">
              <w:rPr>
                <w:rFonts w:hint="eastAsia"/>
                <w:color w:val="FF0000"/>
              </w:rPr>
              <w:t>２</w:t>
            </w:r>
            <w:r w:rsidR="00CB1C76" w:rsidRPr="00CB1C76">
              <w:rPr>
                <w:rFonts w:hint="eastAsia"/>
                <w:color w:val="FF0000"/>
              </w:rPr>
              <w:t>章　基本的なデータの検索</w:t>
            </w:r>
          </w:p>
        </w:tc>
        <w:tc>
          <w:tcPr>
            <w:tcW w:w="1579" w:type="dxa"/>
            <w:tcBorders>
              <w:bottom w:val="single" w:sz="12" w:space="0" w:color="auto"/>
            </w:tcBorders>
          </w:tcPr>
          <w:p w14:paraId="78848EE4" w14:textId="77777777" w:rsidR="00291759" w:rsidRPr="00CB1C76" w:rsidRDefault="00AA37DA" w:rsidP="00AA37DA">
            <w:pPr>
              <w:jc w:val="center"/>
              <w:rPr>
                <w:color w:val="FF0000"/>
              </w:rPr>
            </w:pPr>
            <w:r w:rsidRPr="00CB1C76">
              <w:rPr>
                <w:rFonts w:hint="eastAsia"/>
                <w:color w:val="FF0000"/>
              </w:rPr>
              <w:t>Ｓ２Ａ</w:t>
            </w:r>
            <w:r w:rsidR="00CB1C76" w:rsidRPr="00CB1C76">
              <w:rPr>
                <w:rFonts w:hint="eastAsia"/>
                <w:color w:val="FF0000"/>
              </w:rPr>
              <w:t>２９９</w:t>
            </w:r>
          </w:p>
        </w:tc>
        <w:tc>
          <w:tcPr>
            <w:tcW w:w="2194" w:type="dxa"/>
            <w:tcBorders>
              <w:bottom w:val="single" w:sz="12" w:space="0" w:color="auto"/>
              <w:right w:val="single" w:sz="12" w:space="0" w:color="auto"/>
            </w:tcBorders>
          </w:tcPr>
          <w:p w14:paraId="106ACC0C" w14:textId="77777777" w:rsidR="00291759" w:rsidRPr="00CB1C76" w:rsidRDefault="00CB1C76" w:rsidP="00AA37DA">
            <w:pPr>
              <w:jc w:val="center"/>
              <w:rPr>
                <w:color w:val="FF0000"/>
              </w:rPr>
            </w:pPr>
            <w:r w:rsidRPr="00CB1C76">
              <w:rPr>
                <w:rFonts w:hint="eastAsia"/>
                <w:color w:val="FF0000"/>
              </w:rPr>
              <w:t>情報太郎</w:t>
            </w:r>
          </w:p>
        </w:tc>
      </w:tr>
    </w:tbl>
    <w:p w14:paraId="099591D4" w14:textId="77777777" w:rsidR="00910445" w:rsidRDefault="00910445"/>
    <w:p w14:paraId="4A08227E" w14:textId="77777777" w:rsidR="004C5CD4" w:rsidRDefault="004C5CD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0087B6" wp14:editId="5C6310F4">
                <wp:simplePos x="0" y="0"/>
                <wp:positionH relativeFrom="column">
                  <wp:posOffset>1330945</wp:posOffset>
                </wp:positionH>
                <wp:positionV relativeFrom="paragraph">
                  <wp:posOffset>9038</wp:posOffset>
                </wp:positionV>
                <wp:extent cx="3648075" cy="549910"/>
                <wp:effectExtent l="1047750" t="0" r="28575" b="288290"/>
                <wp:wrapNone/>
                <wp:docPr id="1" name="線吹き出し 1 (枠付き)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549910"/>
                        </a:xfrm>
                        <a:prstGeom prst="borderCallout1">
                          <a:avLst>
                            <a:gd name="adj1" fmla="val 17163"/>
                            <a:gd name="adj2" fmla="val -4939"/>
                            <a:gd name="adj3" fmla="val 146046"/>
                            <a:gd name="adj4" fmla="val -2828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797BA" w14:textId="77777777" w:rsidR="004C5CD4" w:rsidRDefault="004C5CD4" w:rsidP="004C5CD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どの問題の</w:t>
                            </w:r>
                            <w:r>
                              <w:t>画面キャプチャかがわかるように、見出し</w:t>
                            </w:r>
                            <w:r>
                              <w:rPr>
                                <w:rFonts w:hint="eastAsia"/>
                              </w:rPr>
                              <w:t>（問題番号</w:t>
                            </w:r>
                            <w:r>
                              <w:t>だけで</w:t>
                            </w:r>
                            <w:r>
                              <w:t>OK</w:t>
                            </w:r>
                            <w:r>
                              <w:rPr>
                                <w:rFonts w:hint="eastAsia"/>
                              </w:rPr>
                              <w:t>）を</w:t>
                            </w:r>
                            <w:r>
                              <w:t>つける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087B6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線吹き出し 1 (枠付き) 1" o:spid="_x0000_s1026" type="#_x0000_t47" style="position:absolute;left:0;text-align:left;margin-left:104.8pt;margin-top:.7pt;width:287.25pt;height:4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" adj="-6109,31546,-1067,3707" fillcolor="white [3201]" strokecolor="#f79646 [3209]" strokeweight="2pt">
                <v:textbox>
                  <w:txbxContent>
                    <w:p w14:paraId="48C797BA" w14:textId="77777777" w:rsidR="004C5CD4" w:rsidRDefault="004C5CD4" w:rsidP="004C5CD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どの問題の</w:t>
                      </w:r>
                      <w:r>
                        <w:t>画面キャプチャかがわかるように、見出し</w:t>
                      </w:r>
                      <w:r>
                        <w:rPr>
                          <w:rFonts w:hint="eastAsia"/>
                        </w:rPr>
                        <w:t>（問題番号</w:t>
                      </w:r>
                      <w:r>
                        <w:t>だけで</w:t>
                      </w:r>
                      <w:r>
                        <w:t>OK</w:t>
                      </w:r>
                      <w:r>
                        <w:rPr>
                          <w:rFonts w:hint="eastAsia"/>
                        </w:rPr>
                        <w:t>）を</w:t>
                      </w:r>
                      <w:r>
                        <w:t>つける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3520299F" w14:textId="77777777" w:rsidR="004C5CD4" w:rsidRDefault="004C5CD4"/>
    <w:p w14:paraId="2DE9772E" w14:textId="77777777" w:rsidR="004C5CD4" w:rsidRDefault="004C5CD4"/>
    <w:p w14:paraId="708DDEF3" w14:textId="77777777" w:rsidR="004C5CD4" w:rsidRDefault="004C5CD4"/>
    <w:p w14:paraId="0DAEF5CF" w14:textId="77777777" w:rsidR="002F73AE" w:rsidRPr="00CB1C76" w:rsidRDefault="002F73AE" w:rsidP="002F73AE">
      <w:pPr>
        <w:numPr>
          <w:ilvl w:val="0"/>
          <w:numId w:val="1"/>
        </w:numPr>
        <w:tabs>
          <w:tab w:val="clear" w:pos="360"/>
          <w:tab w:val="num" w:pos="540"/>
        </w:tabs>
        <w:rPr>
          <w:rFonts w:ascii="Courier New" w:hAnsi="Courier New" w:cs="Courier New"/>
          <w:color w:val="FF0000"/>
        </w:rPr>
      </w:pPr>
    </w:p>
    <w:p w14:paraId="0C18BE79" w14:textId="03784C95" w:rsidR="00CB1C76" w:rsidRDefault="00DF2C97" w:rsidP="00CB1C76">
      <w:pPr>
        <w:rPr>
          <w:rFonts w:asci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AC407" wp14:editId="2E25A587">
                <wp:simplePos x="0" y="0"/>
                <wp:positionH relativeFrom="column">
                  <wp:posOffset>2888615</wp:posOffset>
                </wp:positionH>
                <wp:positionV relativeFrom="paragraph">
                  <wp:posOffset>109854</wp:posOffset>
                </wp:positionV>
                <wp:extent cx="3648075" cy="1304925"/>
                <wp:effectExtent l="914400" t="0" r="28575" b="28575"/>
                <wp:wrapNone/>
                <wp:docPr id="4" name="線吹き出し 1 (枠付き)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1304925"/>
                        </a:xfrm>
                        <a:prstGeom prst="borderCallout1">
                          <a:avLst>
                            <a:gd name="adj1" fmla="val 17163"/>
                            <a:gd name="adj2" fmla="val -4939"/>
                            <a:gd name="adj3" fmla="val 78373"/>
                            <a:gd name="adj4" fmla="val -2449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CBB7F" w14:textId="77777777" w:rsidR="00891F6D" w:rsidRDefault="00DF2C97" w:rsidP="00DF2C9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以下のいずれかの方法で</w:t>
                            </w:r>
                            <w:r>
                              <w:t>、</w:t>
                            </w:r>
                          </w:p>
                          <w:p w14:paraId="45C1BFE4" w14:textId="77777777" w:rsidR="00DF2C97" w:rsidRDefault="00DF2C97" w:rsidP="00891F6D">
                            <w:pPr>
                              <w:ind w:firstLine="84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画面キャプチャを</w:t>
                            </w:r>
                            <w:r w:rsidR="00891F6D">
                              <w:rPr>
                                <w:rFonts w:hint="eastAsia"/>
                              </w:rPr>
                              <w:t>とり貼り付ける。</w:t>
                            </w:r>
                          </w:p>
                          <w:p w14:paraId="34EB75FB" w14:textId="77777777" w:rsidR="000F181C" w:rsidRDefault="000F181C" w:rsidP="00891F6D">
                            <w:pPr>
                              <w:ind w:firstLine="840"/>
                              <w:jc w:val="left"/>
                            </w:pPr>
                          </w:p>
                          <w:p w14:paraId="4819E417" w14:textId="77777777" w:rsidR="00DF2C97" w:rsidRDefault="00DF2C97" w:rsidP="00DF2C9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</w:rPr>
                              <w:t>Snipping</w:t>
                            </w:r>
                            <w:r>
                              <w:t xml:space="preserve"> Tool</w:t>
                            </w:r>
                            <w:r>
                              <w:rPr>
                                <w:rFonts w:hint="eastAsia"/>
                              </w:rPr>
                              <w:t>を</w:t>
                            </w:r>
                            <w:r>
                              <w:t>使用する</w:t>
                            </w:r>
                          </w:p>
                          <w:p w14:paraId="33A4B0AB" w14:textId="234E5339" w:rsidR="00DF2C97" w:rsidRDefault="00DF2C97" w:rsidP="00DF2C97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="0021314E">
                              <w:t>Win + Shift +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AC407" id="線吹き出し 1 (枠付き) 4" o:spid="_x0000_s1027" type="#_x0000_t47" style="position:absolute;left:0;text-align:left;margin-left:227.45pt;margin-top:8.65pt;width:287.25pt;height:10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" adj="-5291,16929,-1067,3707" fillcolor="white [3201]" strokecolor="#f79646 [3209]" strokeweight="2pt">
                <v:textbox>
                  <w:txbxContent>
                    <w:p w14:paraId="274CBB7F" w14:textId="77777777" w:rsidR="00891F6D" w:rsidRDefault="00DF2C97" w:rsidP="00DF2C97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以下のいずれかの方法で</w:t>
                      </w:r>
                      <w:r>
                        <w:t>、</w:t>
                      </w:r>
                    </w:p>
                    <w:p w14:paraId="45C1BFE4" w14:textId="77777777" w:rsidR="00DF2C97" w:rsidRDefault="00DF2C97" w:rsidP="00891F6D">
                      <w:pPr>
                        <w:ind w:firstLine="840"/>
                        <w:jc w:val="left"/>
                      </w:pPr>
                      <w:r>
                        <w:rPr>
                          <w:rFonts w:hint="eastAsia"/>
                        </w:rPr>
                        <w:t>画面キャプチャを</w:t>
                      </w:r>
                      <w:r w:rsidR="00891F6D">
                        <w:rPr>
                          <w:rFonts w:hint="eastAsia"/>
                        </w:rPr>
                        <w:t>とり貼り付ける。</w:t>
                      </w:r>
                    </w:p>
                    <w:p w14:paraId="34EB75FB" w14:textId="77777777" w:rsidR="000F181C" w:rsidRDefault="000F181C" w:rsidP="00891F6D">
                      <w:pPr>
                        <w:ind w:firstLine="840"/>
                        <w:jc w:val="left"/>
                      </w:pPr>
                    </w:p>
                    <w:p w14:paraId="4819E417" w14:textId="77777777" w:rsidR="00DF2C97" w:rsidRDefault="00DF2C97" w:rsidP="00DF2C97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・</w:t>
                      </w:r>
                      <w:r>
                        <w:rPr>
                          <w:rFonts w:hint="eastAsia"/>
                        </w:rPr>
                        <w:t>Snipping</w:t>
                      </w:r>
                      <w:r>
                        <w:t xml:space="preserve"> Tool</w:t>
                      </w:r>
                      <w:r>
                        <w:rPr>
                          <w:rFonts w:hint="eastAsia"/>
                        </w:rPr>
                        <w:t>を</w:t>
                      </w:r>
                      <w:r>
                        <w:t>使用する</w:t>
                      </w:r>
                    </w:p>
                    <w:p w14:paraId="33A4B0AB" w14:textId="234E5339" w:rsidR="00DF2C97" w:rsidRDefault="00DF2C97" w:rsidP="00DF2C97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・</w:t>
                      </w:r>
                      <w:r w:rsidR="0021314E">
                        <w:t>Win + Shift + 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21314E" w:rsidRPr="0021314E">
        <w:rPr>
          <w:rFonts w:ascii="Courier New" w:cs="Courier New"/>
        </w:rPr>
        <w:drawing>
          <wp:inline distT="0" distB="0" distL="0" distR="0" wp14:anchorId="025A4BF5" wp14:editId="5D20AD86">
            <wp:extent cx="5265876" cy="3231160"/>
            <wp:effectExtent l="0" t="0" r="0" b="762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EB3F" w14:textId="391EAA0D" w:rsidR="00291759" w:rsidRDefault="0021314E" w:rsidP="002F73A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8E578D" wp14:editId="7A7E8097">
                <wp:simplePos x="0" y="0"/>
                <wp:positionH relativeFrom="column">
                  <wp:posOffset>2573020</wp:posOffset>
                </wp:positionH>
                <wp:positionV relativeFrom="paragraph">
                  <wp:posOffset>140970</wp:posOffset>
                </wp:positionV>
                <wp:extent cx="4189095" cy="541655"/>
                <wp:effectExtent l="1352550" t="1390650" r="20955" b="10795"/>
                <wp:wrapNone/>
                <wp:docPr id="2" name="線吹き出し 1 (枠付き)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9095" cy="541655"/>
                        </a:xfrm>
                        <a:prstGeom prst="borderCallout1">
                          <a:avLst>
                            <a:gd name="adj1" fmla="val 17163"/>
                            <a:gd name="adj2" fmla="val -4939"/>
                            <a:gd name="adj3" fmla="val -259737"/>
                            <a:gd name="adj4" fmla="val -3192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B4670" w14:textId="77777777" w:rsidR="004C5CD4" w:rsidRDefault="004C5CD4" w:rsidP="004C5CD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SQL</w:t>
                            </w:r>
                            <w:r>
                              <w:rPr>
                                <w:rFonts w:hint="eastAsia"/>
                              </w:rPr>
                              <w:t>と</w:t>
                            </w:r>
                            <w:r>
                              <w:t>実行結果の両方をエビデンス（</w:t>
                            </w:r>
                            <w:r>
                              <w:rPr>
                                <w:rFonts w:hint="eastAsia"/>
                              </w:rPr>
                              <w:t>証拠</w:t>
                            </w:r>
                            <w: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として</w:t>
                            </w:r>
                            <w:r>
                              <w:t>残すこと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E578D" id="線吹き出し 1 (枠付き) 2" o:spid="_x0000_s1028" type="#_x0000_t47" style="position:absolute;left:0;text-align:left;margin-left:202.6pt;margin-top:11.1pt;width:329.85pt;height:4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" adj="-6896,-56103,-1067,3707" fillcolor="white [3201]" strokecolor="#f79646 [3209]" strokeweight="2pt">
                <v:textbox>
                  <w:txbxContent>
                    <w:p w14:paraId="2D8B4670" w14:textId="77777777" w:rsidR="004C5CD4" w:rsidRDefault="004C5CD4" w:rsidP="004C5CD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SQL</w:t>
                      </w:r>
                      <w:r>
                        <w:rPr>
                          <w:rFonts w:hint="eastAsia"/>
                        </w:rPr>
                        <w:t>と</w:t>
                      </w:r>
                      <w:r>
                        <w:t>実行結果の両方をエビデンス（</w:t>
                      </w:r>
                      <w:r>
                        <w:rPr>
                          <w:rFonts w:hint="eastAsia"/>
                        </w:rPr>
                        <w:t>証拠</w:t>
                      </w:r>
                      <w:r>
                        <w:t>）</w:t>
                      </w:r>
                      <w:r>
                        <w:rPr>
                          <w:rFonts w:hint="eastAsia"/>
                        </w:rPr>
                        <w:t>として</w:t>
                      </w:r>
                      <w:r>
                        <w:t>残すこと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91759" w:rsidSect="00C9401D">
      <w:footerReference w:type="default" r:id="rId8"/>
      <w:pgSz w:w="11906" w:h="16838" w:code="9"/>
      <w:pgMar w:top="1247" w:right="851" w:bottom="1247" w:left="851" w:header="851" w:footer="992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B5AB6" w14:textId="77777777" w:rsidR="00A202D0" w:rsidRDefault="00A202D0">
      <w:r>
        <w:separator/>
      </w:r>
    </w:p>
  </w:endnote>
  <w:endnote w:type="continuationSeparator" w:id="0">
    <w:p w14:paraId="01A61645" w14:textId="77777777" w:rsidR="00A202D0" w:rsidRDefault="00A20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E9BDB" w14:textId="77777777" w:rsidR="00893BAF" w:rsidRPr="00C9401D" w:rsidRDefault="00893BAF" w:rsidP="00C9401D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D62EF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BD62EF">
      <w:rPr>
        <w:rStyle w:val="a5"/>
        <w:noProof/>
      </w:rPr>
      <w:t>1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AF1B6" w14:textId="77777777" w:rsidR="00A202D0" w:rsidRDefault="00A202D0">
      <w:r>
        <w:separator/>
      </w:r>
    </w:p>
  </w:footnote>
  <w:footnote w:type="continuationSeparator" w:id="0">
    <w:p w14:paraId="57A4DD6C" w14:textId="77777777" w:rsidR="00A202D0" w:rsidRDefault="00A202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0F9"/>
    <w:multiLevelType w:val="hybridMultilevel"/>
    <w:tmpl w:val="3C748C3C"/>
    <w:lvl w:ilvl="0" w:tplc="0EA2AB4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8E4BC30">
      <w:start w:val="1"/>
      <w:numFmt w:val="bullet"/>
      <w:lvlText w:val="□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8F339B7"/>
    <w:multiLevelType w:val="hybridMultilevel"/>
    <w:tmpl w:val="E2544CE4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VerticalSpacing w:val="29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3AE"/>
    <w:rsid w:val="00014A29"/>
    <w:rsid w:val="00026261"/>
    <w:rsid w:val="0004195C"/>
    <w:rsid w:val="00047B4D"/>
    <w:rsid w:val="000727F0"/>
    <w:rsid w:val="00082F92"/>
    <w:rsid w:val="000A3251"/>
    <w:rsid w:val="000A55FC"/>
    <w:rsid w:val="000B7D69"/>
    <w:rsid w:val="000C28DF"/>
    <w:rsid w:val="000F181C"/>
    <w:rsid w:val="000F43B4"/>
    <w:rsid w:val="00122861"/>
    <w:rsid w:val="00124F5F"/>
    <w:rsid w:val="0014460E"/>
    <w:rsid w:val="001563EB"/>
    <w:rsid w:val="00165F1B"/>
    <w:rsid w:val="00173BDD"/>
    <w:rsid w:val="001B5F7E"/>
    <w:rsid w:val="001C7B90"/>
    <w:rsid w:val="0021314E"/>
    <w:rsid w:val="0021681A"/>
    <w:rsid w:val="00216D8E"/>
    <w:rsid w:val="002224B4"/>
    <w:rsid w:val="00224679"/>
    <w:rsid w:val="00256AEA"/>
    <w:rsid w:val="00281AF8"/>
    <w:rsid w:val="00285341"/>
    <w:rsid w:val="00291759"/>
    <w:rsid w:val="002C26CE"/>
    <w:rsid w:val="002F0D5E"/>
    <w:rsid w:val="002F73AE"/>
    <w:rsid w:val="00316DBE"/>
    <w:rsid w:val="003175DB"/>
    <w:rsid w:val="0032563A"/>
    <w:rsid w:val="00331D32"/>
    <w:rsid w:val="00355472"/>
    <w:rsid w:val="0039127F"/>
    <w:rsid w:val="003B30CD"/>
    <w:rsid w:val="003D135D"/>
    <w:rsid w:val="003E1AF2"/>
    <w:rsid w:val="00413475"/>
    <w:rsid w:val="0045053B"/>
    <w:rsid w:val="0045632D"/>
    <w:rsid w:val="004B08E7"/>
    <w:rsid w:val="004B14E2"/>
    <w:rsid w:val="004C5CD4"/>
    <w:rsid w:val="004D1A6E"/>
    <w:rsid w:val="004D1E18"/>
    <w:rsid w:val="004D329D"/>
    <w:rsid w:val="004E4000"/>
    <w:rsid w:val="005203BC"/>
    <w:rsid w:val="00552183"/>
    <w:rsid w:val="00597039"/>
    <w:rsid w:val="005A7D82"/>
    <w:rsid w:val="006068D0"/>
    <w:rsid w:val="006222C0"/>
    <w:rsid w:val="00641143"/>
    <w:rsid w:val="00663814"/>
    <w:rsid w:val="006F410C"/>
    <w:rsid w:val="00716C08"/>
    <w:rsid w:val="00720AE8"/>
    <w:rsid w:val="007438DA"/>
    <w:rsid w:val="00786EA6"/>
    <w:rsid w:val="007B7DEA"/>
    <w:rsid w:val="007C74DE"/>
    <w:rsid w:val="007D4A1D"/>
    <w:rsid w:val="0083753B"/>
    <w:rsid w:val="00843DAB"/>
    <w:rsid w:val="008861F0"/>
    <w:rsid w:val="00891F6D"/>
    <w:rsid w:val="00893BAF"/>
    <w:rsid w:val="00897EF3"/>
    <w:rsid w:val="008A0264"/>
    <w:rsid w:val="008E5CEC"/>
    <w:rsid w:val="008E6C83"/>
    <w:rsid w:val="008E74B0"/>
    <w:rsid w:val="00903960"/>
    <w:rsid w:val="00910445"/>
    <w:rsid w:val="00924061"/>
    <w:rsid w:val="00956865"/>
    <w:rsid w:val="00975FCA"/>
    <w:rsid w:val="00977B82"/>
    <w:rsid w:val="00994816"/>
    <w:rsid w:val="009B315D"/>
    <w:rsid w:val="00A13839"/>
    <w:rsid w:val="00A202D0"/>
    <w:rsid w:val="00A22867"/>
    <w:rsid w:val="00A566E0"/>
    <w:rsid w:val="00A626CA"/>
    <w:rsid w:val="00AA3078"/>
    <w:rsid w:val="00AA37DA"/>
    <w:rsid w:val="00AA60DA"/>
    <w:rsid w:val="00AB3161"/>
    <w:rsid w:val="00B116E2"/>
    <w:rsid w:val="00B21C76"/>
    <w:rsid w:val="00B307A2"/>
    <w:rsid w:val="00B33A3D"/>
    <w:rsid w:val="00B611E2"/>
    <w:rsid w:val="00B641DF"/>
    <w:rsid w:val="00BB7D56"/>
    <w:rsid w:val="00BD62EF"/>
    <w:rsid w:val="00C2067E"/>
    <w:rsid w:val="00C9401D"/>
    <w:rsid w:val="00C96980"/>
    <w:rsid w:val="00CA48B6"/>
    <w:rsid w:val="00CB1C76"/>
    <w:rsid w:val="00CB6926"/>
    <w:rsid w:val="00CC6BCC"/>
    <w:rsid w:val="00CE1D6A"/>
    <w:rsid w:val="00CF6DD8"/>
    <w:rsid w:val="00D024E5"/>
    <w:rsid w:val="00D4769F"/>
    <w:rsid w:val="00D7104C"/>
    <w:rsid w:val="00D718CC"/>
    <w:rsid w:val="00D93148"/>
    <w:rsid w:val="00D96742"/>
    <w:rsid w:val="00DB7408"/>
    <w:rsid w:val="00DF2C97"/>
    <w:rsid w:val="00DF4F4D"/>
    <w:rsid w:val="00DF606B"/>
    <w:rsid w:val="00E12BED"/>
    <w:rsid w:val="00E212CD"/>
    <w:rsid w:val="00E5217F"/>
    <w:rsid w:val="00E63F11"/>
    <w:rsid w:val="00E97F6E"/>
    <w:rsid w:val="00EA7792"/>
    <w:rsid w:val="00EB3FC9"/>
    <w:rsid w:val="00EC01F9"/>
    <w:rsid w:val="00EE2FDB"/>
    <w:rsid w:val="00EE4EF4"/>
    <w:rsid w:val="00EF5BD0"/>
    <w:rsid w:val="00F4227B"/>
    <w:rsid w:val="00F56320"/>
    <w:rsid w:val="00F7445D"/>
    <w:rsid w:val="00FA435A"/>
    <w:rsid w:val="00FB298B"/>
    <w:rsid w:val="00FB77BC"/>
    <w:rsid w:val="00FC3916"/>
    <w:rsid w:val="00FE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6F77C0"/>
  <w15:docId w15:val="{F88F3612-7B69-4D4E-9535-25041ACD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9401D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C9401D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C9401D"/>
  </w:style>
  <w:style w:type="table" w:styleId="a6">
    <w:name w:val="Table Grid"/>
    <w:basedOn w:val="a1"/>
    <w:rsid w:val="00C9401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786EA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786EA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QL\&#28436;&#32722;&#35506;&#38988;&#25552;&#20986;(S2AXXX)_&#12469;&#12531;&#12503;&#12523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演習課題提出(S2AXXX)_サンプル.dotx</Template>
  <TotalTime>11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ＳＱＬ課題提出</vt:lpstr>
      <vt:lpstr>ＳＱＬ課題提出</vt:lpstr>
    </vt:vector>
  </TitlesOfParts>
  <Company>HCS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ＳＱＬ課題提出</dc:title>
  <dc:creator>佐藤 拓幸</dc:creator>
  <cp:lastModifiedBy>[S2A2]佐藤拓幸</cp:lastModifiedBy>
  <cp:revision>8</cp:revision>
  <dcterms:created xsi:type="dcterms:W3CDTF">2017-04-25T00:39:00Z</dcterms:created>
  <dcterms:modified xsi:type="dcterms:W3CDTF">2023-04-03T09:57:00Z</dcterms:modified>
</cp:coreProperties>
</file>